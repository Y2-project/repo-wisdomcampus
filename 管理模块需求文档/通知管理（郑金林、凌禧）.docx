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</w:rPr>
      </w:pPr>
      <w:r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</w:rPr>
        <w:t>通知子系统</w:t>
      </w:r>
    </w:p>
    <w:p>
      <w:pPr>
        <w:spacing w:line="360" w:lineRule="auto"/>
        <w:ind w:firstLine="420"/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1.1分级别发通知，学校管理者，针对全校发通知、班级通知、个人通知</w:t>
      </w:r>
    </w:p>
    <w:p>
      <w:pPr>
        <w:spacing w:line="360" w:lineRule="auto"/>
        <w:ind w:firstLine="420"/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spacing w:line="360" w:lineRule="auto"/>
        <w:ind w:firstLine="420"/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ab/>
      </w:r>
      <w:r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谁可以发什么样的通知</w:t>
      </w:r>
    </w:p>
    <w:p>
      <w:pPr>
        <w:spacing w:line="360" w:lineRule="auto"/>
        <w:ind w:left="840" w:leftChars="0" w:firstLine="420"/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  <w:t>校长可发全校通知、个人通知、所有老师、指定班级或老师</w:t>
      </w:r>
    </w:p>
    <w:p>
      <w:pPr>
        <w:spacing w:line="360" w:lineRule="auto"/>
        <w:ind w:left="840" w:leftChars="0" w:firstLine="420"/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</w:pPr>
      <w:r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  <w:t>老师可发所带班级通知、个人通知</w:t>
      </w:r>
    </w:p>
    <w:p>
      <w:pPr>
        <w:spacing w:line="360" w:lineRule="auto"/>
        <w:ind w:left="840" w:leftChars="0" w:firstLine="420"/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</w:pPr>
      <w:r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  <w:t>学生只能接收通知</w:t>
      </w:r>
    </w:p>
    <w:p>
      <w:pPr>
        <w:spacing w:line="360" w:lineRule="auto"/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</w:p>
    <w:p>
      <w:pPr>
        <w:spacing w:line="360" w:lineRule="auto"/>
        <w:ind w:firstLine="420"/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ab/>
      </w:r>
      <w:r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系统通知与人为通知</w:t>
      </w:r>
    </w:p>
    <w:p>
      <w:pPr>
        <w:spacing w:line="360" w:lineRule="auto"/>
        <w:ind w:left="840" w:leftChars="0" w:firstLine="420"/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</w:pPr>
      <w:r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  <w:t>学生的每次考试成绩由系统通知</w:t>
      </w:r>
    </w:p>
    <w:p>
      <w:pPr>
        <w:spacing w:line="360" w:lineRule="auto"/>
        <w:ind w:left="840" w:leftChars="0" w:firstLine="420"/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</w:pPr>
      <w:r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  <w:t>每个星期三把预排课课表通知给老师</w:t>
      </w:r>
    </w:p>
    <w:p>
      <w:pPr>
        <w:spacing w:line="360" w:lineRule="auto"/>
        <w:ind w:left="840" w:leftChars="0" w:firstLine="420"/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</w:pPr>
      <w:r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  <w:t>每个星期天把课表通知给全校</w:t>
      </w:r>
    </w:p>
    <w:p>
      <w:pPr>
        <w:tabs>
          <w:tab w:val="left" w:pos="7581"/>
        </w:tabs>
        <w:spacing w:line="360" w:lineRule="auto"/>
        <w:ind w:left="840" w:leftChars="0" w:firstLine="420"/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</w:pPr>
      <w:r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  <w:tab/>
      </w:r>
    </w:p>
    <w:p>
      <w:pPr>
        <w:numPr>
          <w:ilvl w:val="0"/>
          <w:numId w:val="1"/>
        </w:numPr>
        <w:spacing w:line="360" w:lineRule="auto"/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怎么限定通知只有指定人员才可用看到？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通知的阅读人、阅读人数</w:t>
      </w:r>
    </w:p>
    <w:p>
      <w:pPr>
        <w:numPr>
          <w:ilvl w:val="0"/>
          <w:numId w:val="0"/>
        </w:numPr>
        <w:spacing w:line="360" w:lineRule="auto"/>
        <w:ind w:leftChars="0"/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未读通知提醒</w:t>
      </w:r>
    </w:p>
    <w:p>
      <w:pPr>
        <w:numPr>
          <w:ilvl w:val="0"/>
          <w:numId w:val="0"/>
        </w:numPr>
        <w:spacing w:line="360" w:lineRule="auto"/>
        <w:ind w:leftChars="0"/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通知是否可用删除</w:t>
      </w:r>
    </w:p>
    <w:p>
      <w:pPr>
        <w:numPr>
          <w:ilvl w:val="0"/>
          <w:numId w:val="0"/>
        </w:numPr>
        <w:spacing w:line="360" w:lineRule="auto"/>
        <w:ind w:leftChars="0"/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Style w:val="3"/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5、通知不能修改，只能取消，发新消息</w:t>
      </w:r>
    </w:p>
    <w:p>
      <w:pPr>
        <w:spacing w:line="360" w:lineRule="auto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01"/>
        <w:gridCol w:w="2803"/>
        <w:gridCol w:w="2051"/>
        <w:gridCol w:w="1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通知表</w:t>
            </w:r>
          </w:p>
        </w:tc>
        <w:tc>
          <w:tcPr>
            <w:tcW w:w="6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中文列名</w:t>
            </w:r>
          </w:p>
        </w:tc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列名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noticeid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主键,通知主键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通知标题</w:t>
            </w:r>
          </w:p>
        </w:tc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noticeTitle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varchar(15)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通知内容</w:t>
            </w:r>
          </w:p>
        </w:tc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noticeContent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通知时间</w:t>
            </w:r>
          </w:p>
        </w:tc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noticeTime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通知人群</w:t>
            </w:r>
          </w:p>
        </w:tc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noticeCrowd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是否撤销</w:t>
            </w:r>
          </w:p>
        </w:tc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noticeRevoke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撤销时间</w:t>
            </w:r>
          </w:p>
        </w:tc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noticeTime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0为无撤销1为撤销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是否删除</w:t>
            </w:r>
          </w:p>
        </w:tc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noticeDelete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0为未删除1未删除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用户主键</w:t>
            </w:r>
          </w:p>
        </w:tc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userid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发件人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2301" w:type="dxa"/>
            <w:shd w:val="clear"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03" w:type="dxa"/>
            <w:shd w:val="clear"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1" w:type="dxa"/>
            <w:shd w:val="clear"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1" w:type="dxa"/>
            <w:shd w:val="clear"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2301" w:type="dxa"/>
            <w:shd w:val="clear"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03" w:type="dxa"/>
            <w:shd w:val="clear"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1" w:type="dxa"/>
            <w:shd w:val="clear"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1" w:type="dxa"/>
            <w:shd w:val="clear"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2301" w:type="dxa"/>
            <w:shd w:val="clear"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03" w:type="dxa"/>
            <w:shd w:val="clear"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1" w:type="dxa"/>
            <w:shd w:val="clear"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1" w:type="dxa"/>
            <w:shd w:val="clear"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通知关系表</w:t>
            </w:r>
          </w:p>
        </w:tc>
        <w:tc>
          <w:tcPr>
            <w:tcW w:w="60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noticeRelationship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中文列名</w:t>
            </w:r>
          </w:p>
        </w:tc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列名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类型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relationshipid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主键,通知主键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用户主键</w:t>
            </w:r>
          </w:p>
        </w:tc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userid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收件人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通知人群</w:t>
            </w:r>
          </w:p>
        </w:tc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noticeCrowd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收件人群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通知主键</w:t>
            </w:r>
          </w:p>
        </w:tc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noticeid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通知表外键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阅读时间</w:t>
            </w:r>
          </w:p>
        </w:tc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relationshipTime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3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是否阅读</w:t>
            </w:r>
          </w:p>
        </w:tc>
        <w:tc>
          <w:tcPr>
            <w:tcW w:w="2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isRelationship</w:t>
            </w:r>
          </w:p>
        </w:tc>
        <w:tc>
          <w:tcPr>
            <w:tcW w:w="20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0为未阅读1为阅读</w:t>
            </w:r>
          </w:p>
        </w:tc>
      </w:tr>
    </w:tbl>
    <w:p>
      <w:pPr>
        <w:spacing w:line="360" w:lineRule="auto"/>
        <w:rPr>
          <w:rStyle w:val="3"/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9A18CC"/>
    <w:multiLevelType w:val="singleLevel"/>
    <w:tmpl w:val="E09A18C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C537D"/>
    <w:rsid w:val="0B411178"/>
    <w:rsid w:val="179E44E2"/>
    <w:rsid w:val="2FAC53D5"/>
    <w:rsid w:val="310F29B2"/>
    <w:rsid w:val="333E5CC6"/>
    <w:rsid w:val="35200D50"/>
    <w:rsid w:val="39FD7A43"/>
    <w:rsid w:val="3C462405"/>
    <w:rsid w:val="3E1459AB"/>
    <w:rsid w:val="47DA0724"/>
    <w:rsid w:val="4F943C9E"/>
    <w:rsid w:val="642742E3"/>
    <w:rsid w:val="6CBA6606"/>
    <w:rsid w:val="6D535020"/>
    <w:rsid w:val="794E6C09"/>
    <w:rsid w:val="7F94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2018-08-08T06:38:00Z</dcterms:created>
  <dc:creator>Administrator</dc:creator>
  <cp:lastModifiedBy>"</cp:lastModifiedBy>
  <dcterms:modified xsi:type="dcterms:W3CDTF">2018-08-17T07:39:57Z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